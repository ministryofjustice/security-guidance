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IT Security</w:t>
      </w:r>
    </w:p>
    <w:p>
      <w:pPr>
        <w:pStyle w:val="Subtitle"/>
        <w:rPr/>
      </w:pPr>
      <w:r>
        <w:rPr/>
        <w:t>Policy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Manager>Ministry of Justice</Manager>
  <TotalTime>3</TotalTime>
  <Application>LibreOffice/7.3.7.2$Linux_X86_64 LibreOffice_project/30$Build-2</Application>
  <AppVersion>15.0000</AppVersion>
  <Pages>6</Pages>
  <Words>50</Words>
  <Characters>330</Characters>
  <CharactersWithSpaces>375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2021-03-22T16:31:00Z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2023-01-01T13:51:46Z</dcterms:modified>
  <cp:revision>5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